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00D5B" w:rsidP="00221CB4">
            <w:pPr>
              <w:pStyle w:val="Title"/>
            </w:pPr>
            <w:r w:rsidRPr="00221CB4">
              <w:rPr>
                <w:color w:val="C00000"/>
                <w:sz w:val="44"/>
                <w:szCs w:val="44"/>
              </w:rPr>
              <w:t>Swapy</w:t>
            </w:r>
            <w:r w:rsidR="00221CB4">
              <w:t xml:space="preserve"> </w:t>
            </w:r>
            <w:proofErr w:type="gramStart"/>
            <w:r w:rsidR="00221CB4">
              <w:t xml:space="preserve">-  </w:t>
            </w:r>
            <w:r w:rsidRPr="00221CB4">
              <w:rPr>
                <w:sz w:val="44"/>
                <w:szCs w:val="44"/>
              </w:rPr>
              <w:t>To</w:t>
            </w:r>
            <w:proofErr w:type="gramEnd"/>
            <w:r w:rsidRPr="00221CB4">
              <w:rPr>
                <w:sz w:val="44"/>
                <w:szCs w:val="44"/>
              </w:rPr>
              <w:t xml:space="preserve"> make you   more Happy</w:t>
            </w:r>
          </w:p>
          <w:p w:rsidR="00692703" w:rsidRPr="00CF1A49" w:rsidRDefault="00692703" w:rsidP="00600D5B">
            <w:pPr>
              <w:pStyle w:val="ContactInfo"/>
            </w:pP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600D5B" w:rsidRPr="00221CB4" w:rsidRDefault="00600D5B" w:rsidP="00600D5B">
            <w:pPr>
              <w:rPr>
                <w:i/>
              </w:rPr>
            </w:pPr>
            <w:r w:rsidRPr="00221CB4">
              <w:rPr>
                <w:i/>
              </w:rPr>
              <w:t>This is not unknown that travelling brings happiness to your life. You immediately feel an internal bliss when you see a beautif</w:t>
            </w:r>
            <w:r w:rsidRPr="00221CB4">
              <w:rPr>
                <w:i/>
              </w:rPr>
              <w:t>ul scenic destination.  Immerse</w:t>
            </w:r>
            <w:r w:rsidRPr="00221CB4">
              <w:rPr>
                <w:i/>
              </w:rPr>
              <w:t xml:space="preserve"> yourself in authentic stories of places you travel to. Experience the culture &amp; heritage of an attraction narrated by a</w:t>
            </w:r>
            <w:r w:rsidRPr="00221CB4">
              <w:rPr>
                <w:i/>
              </w:rPr>
              <w:t xml:space="preserve">n </w:t>
            </w:r>
            <w:r w:rsidRPr="00221CB4">
              <w:rPr>
                <w:i/>
              </w:rPr>
              <w:t>expert guide.</w:t>
            </w:r>
          </w:p>
          <w:p w:rsidR="005579C9" w:rsidRPr="00221CB4" w:rsidRDefault="00600D5B" w:rsidP="00600D5B">
            <w:pPr>
              <w:rPr>
                <w:i/>
              </w:rPr>
            </w:pPr>
            <w:r w:rsidRPr="00221CB4">
              <w:rPr>
                <w:i/>
              </w:rPr>
              <w:t>How amazing it seems? Right</w:t>
            </w:r>
            <w:r w:rsidRPr="00221CB4">
              <w:rPr>
                <w:i/>
              </w:rPr>
              <w:t xml:space="preserve">, It truly seems more than amazing to know about any place, its culture through their own creator! </w:t>
            </w:r>
            <w:r w:rsidRPr="00221CB4">
              <w:rPr>
                <w:i/>
              </w:rPr>
              <w:t xml:space="preserve"> And</w:t>
            </w:r>
            <w:r w:rsidRPr="00221CB4">
              <w:rPr>
                <w:i/>
              </w:rPr>
              <w:t xml:space="preserve"> yes who knows? Better than its </w:t>
            </w:r>
            <w:r w:rsidRPr="00221CB4">
              <w:rPr>
                <w:i/>
              </w:rPr>
              <w:t>creator, to</w:t>
            </w:r>
            <w:r w:rsidRPr="00221CB4">
              <w:rPr>
                <w:i/>
              </w:rPr>
              <w:t xml:space="preserve"> any monument/place, like king sahajah of Tajmahal, Doesn't it?</w:t>
            </w:r>
          </w:p>
          <w:p w:rsidR="00600D5B" w:rsidRDefault="00600D5B" w:rsidP="00600D5B"/>
          <w:p w:rsidR="00600D5B" w:rsidRDefault="00600D5B" w:rsidP="00600D5B">
            <w:r w:rsidRPr="00600D5B">
              <w:t>A Guide leads an important role.  While finding yourself with such beauty, planning a trip with your friends or family, making memorable moments.</w:t>
            </w:r>
          </w:p>
          <w:p w:rsidR="00600D5B" w:rsidRDefault="00600D5B" w:rsidP="00600D5B"/>
          <w:p w:rsidR="00600D5B" w:rsidRDefault="00600D5B" w:rsidP="00600D5B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HERE WE GO WITH YOUR FRIEND - "</w:t>
            </w:r>
            <w:r w:rsidRPr="00600D5B">
              <w:rPr>
                <w:b/>
                <w:color w:val="C00000"/>
              </w:rPr>
              <w:t>SWAPY"!</w:t>
            </w:r>
            <w:r>
              <w:rPr>
                <w:b/>
                <w:color w:val="C00000"/>
              </w:rPr>
              <w:t xml:space="preserve"> </w:t>
            </w:r>
          </w:p>
          <w:p w:rsidR="00600D5B" w:rsidRDefault="00600D5B" w:rsidP="00600D5B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 </w:t>
            </w:r>
          </w:p>
          <w:p w:rsidR="00600D5B" w:rsidRDefault="00600D5B" w:rsidP="00600D5B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600D5B">
              <w:rPr>
                <w:color w:val="auto"/>
              </w:rPr>
              <w:t>Swapy is to be a local friend as a perfect, scrumptious and stunning guide to all travelers, explorers. It's a very customizable app, which has Simple interface. That gives stress free experience and guidance, at low coast and</w:t>
            </w:r>
            <w:r>
              <w:rPr>
                <w:color w:val="auto"/>
              </w:rPr>
              <w:t xml:space="preserve"> makes sightseeing hassle free! </w:t>
            </w:r>
          </w:p>
          <w:p w:rsidR="00221CB4" w:rsidRPr="00221CB4" w:rsidRDefault="00221CB4" w:rsidP="00221CB4">
            <w:pPr>
              <w:ind w:left="360"/>
              <w:rPr>
                <w:color w:val="auto"/>
              </w:rPr>
            </w:pPr>
          </w:p>
          <w:p w:rsidR="00600D5B" w:rsidRDefault="00600D5B" w:rsidP="00600D5B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600D5B">
              <w:rPr>
                <w:color w:val="auto"/>
              </w:rPr>
              <w:t xml:space="preserve">" While visiting a monument or a place, if you want to learn about the history and culture of the same then just scan the particular target location using a mobile camera and the 3D model of the creator of monument will appear in front of you and tell you the information regarding it, in a very interactive way. </w:t>
            </w:r>
            <w:r>
              <w:rPr>
                <w:color w:val="auto"/>
              </w:rPr>
              <w:t xml:space="preserve"> </w:t>
            </w:r>
            <w:r w:rsidRPr="00600D5B">
              <w:rPr>
                <w:color w:val="auto"/>
              </w:rPr>
              <w:t>The guide has a multi-language feature and can guide us throughout the journey by telling us what the next step we should take.</w:t>
            </w:r>
            <w:r>
              <w:rPr>
                <w:color w:val="auto"/>
              </w:rPr>
              <w:t>”</w:t>
            </w:r>
          </w:p>
          <w:p w:rsidR="00221CB4" w:rsidRPr="00221CB4" w:rsidRDefault="00221CB4" w:rsidP="00221CB4">
            <w:pPr>
              <w:rPr>
                <w:color w:val="auto"/>
              </w:rPr>
            </w:pPr>
          </w:p>
          <w:p w:rsidR="00600D5B" w:rsidRDefault="00221CB4" w:rsidP="00600D5B">
            <w:pPr>
              <w:pStyle w:val="ListParagraph"/>
              <w:numPr>
                <w:ilvl w:val="0"/>
                <w:numId w:val="14"/>
              </w:numPr>
              <w:rPr>
                <w:b/>
                <w:color w:val="auto"/>
              </w:rPr>
            </w:pPr>
            <w:r>
              <w:rPr>
                <w:color w:val="auto"/>
              </w:rPr>
              <w:t xml:space="preserve"> It’s totally new designed app to r</w:t>
            </w:r>
            <w:r w:rsidR="00600D5B" w:rsidRPr="00600D5B">
              <w:rPr>
                <w:color w:val="auto"/>
              </w:rPr>
              <w:t>emove language barrier, to explore and experience the real world with a layer of fantasy. Its Interactive guidance</w:t>
            </w:r>
            <w:r>
              <w:rPr>
                <w:color w:val="auto"/>
              </w:rPr>
              <w:t xml:space="preserve"> from the creator himself. W</w:t>
            </w:r>
            <w:r w:rsidR="00600D5B" w:rsidRPr="00600D5B">
              <w:rPr>
                <w:color w:val="auto"/>
              </w:rPr>
              <w:t xml:space="preserve">hich is </w:t>
            </w:r>
            <w:r w:rsidRPr="00221CB4">
              <w:rPr>
                <w:b/>
                <w:color w:val="auto"/>
              </w:rPr>
              <w:t>Oodles amazing…</w:t>
            </w:r>
            <w:r w:rsidR="00600D5B" w:rsidRPr="00221CB4">
              <w:rPr>
                <w:b/>
                <w:color w:val="auto"/>
              </w:rPr>
              <w:t>and new</w:t>
            </w:r>
            <w:r w:rsidRPr="00221CB4">
              <w:rPr>
                <w:b/>
                <w:color w:val="auto"/>
              </w:rPr>
              <w:t>…</w:t>
            </w:r>
            <w:r w:rsidR="00600D5B" w:rsidRPr="00221CB4">
              <w:rPr>
                <w:b/>
                <w:color w:val="auto"/>
              </w:rPr>
              <w:t>! "</w:t>
            </w:r>
          </w:p>
          <w:p w:rsidR="00221CB4" w:rsidRPr="00221CB4" w:rsidRDefault="00221CB4" w:rsidP="00221CB4">
            <w:pPr>
              <w:pStyle w:val="ListParagraph"/>
              <w:rPr>
                <w:b/>
                <w:color w:val="auto"/>
              </w:rPr>
            </w:pPr>
          </w:p>
          <w:p w:rsidR="00221CB4" w:rsidRDefault="00221CB4" w:rsidP="00221CB4">
            <w:pPr>
              <w:rPr>
                <w:b/>
                <w:color w:val="auto"/>
              </w:rPr>
            </w:pPr>
            <w:r w:rsidRPr="00221CB4">
              <w:rPr>
                <w:color w:val="auto"/>
              </w:rPr>
              <w:t xml:space="preserve">Hey, </w:t>
            </w:r>
            <w:r>
              <w:rPr>
                <w:color w:val="auto"/>
              </w:rPr>
              <w:t>Curious</w:t>
            </w:r>
            <w:r w:rsidRPr="00221CB4">
              <w:rPr>
                <w:color w:val="auto"/>
              </w:rPr>
              <w:t xml:space="preserve"> traveler!  Are you in the seeking </w:t>
            </w:r>
            <w:r>
              <w:rPr>
                <w:color w:val="auto"/>
              </w:rPr>
              <w:t xml:space="preserve">of a Perfect, fantabulous Guide, </w:t>
            </w:r>
            <w:r w:rsidRPr="00221CB4">
              <w:rPr>
                <w:color w:val="auto"/>
              </w:rPr>
              <w:t>which would make journey easier and unbelievable</w:t>
            </w:r>
            <w:r w:rsidRPr="00221CB4">
              <w:rPr>
                <w:b/>
                <w:color w:val="auto"/>
              </w:rPr>
              <w:t>.</w:t>
            </w:r>
          </w:p>
          <w:p w:rsidR="00221CB4" w:rsidRDefault="00221CB4" w:rsidP="00221CB4">
            <w:pPr>
              <w:rPr>
                <w:color w:val="auto"/>
              </w:rPr>
            </w:pPr>
            <w:r w:rsidRPr="00221CB4">
              <w:rPr>
                <w:color w:val="auto"/>
              </w:rPr>
              <w:t>Here we are with this your fantasy guide named - “</w:t>
            </w:r>
            <w:r>
              <w:rPr>
                <w:color w:val="auto"/>
              </w:rPr>
              <w:t>Swapy".</w:t>
            </w:r>
          </w:p>
          <w:p w:rsidR="00221CB4" w:rsidRDefault="00221CB4" w:rsidP="00221CB4">
            <w:pPr>
              <w:rPr>
                <w:color w:val="auto"/>
              </w:rPr>
            </w:pPr>
          </w:p>
          <w:p w:rsidR="00221CB4" w:rsidRDefault="00221CB4" w:rsidP="00221CB4">
            <w:pPr>
              <w:rPr>
                <w:color w:val="auto"/>
              </w:rPr>
            </w:pPr>
            <w:r w:rsidRPr="00221CB4">
              <w:rPr>
                <w:b/>
                <w:color w:val="auto"/>
                <w:sz w:val="28"/>
                <w:szCs w:val="28"/>
              </w:rPr>
              <w:t xml:space="preserve">Don’t wait! </w:t>
            </w:r>
            <w:r>
              <w:rPr>
                <w:b/>
                <w:color w:val="auto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221CB4">
              <w:rPr>
                <w:b/>
                <w:color w:val="auto"/>
                <w:sz w:val="28"/>
                <w:szCs w:val="28"/>
              </w:rPr>
              <w:t>Let’s use and embrace you journey</w:t>
            </w:r>
            <w:r>
              <w:rPr>
                <w:color w:val="auto"/>
              </w:rPr>
              <w:t>.</w:t>
            </w:r>
          </w:p>
          <w:p w:rsidR="00221CB4" w:rsidRDefault="00221CB4" w:rsidP="00221CB4">
            <w:pPr>
              <w:rPr>
                <w:color w:val="auto"/>
              </w:rPr>
            </w:pPr>
          </w:p>
          <w:p w:rsidR="00221CB4" w:rsidRDefault="00221CB4" w:rsidP="00221CB4">
            <w:pPr>
              <w:rPr>
                <w:color w:val="auto"/>
              </w:rPr>
            </w:pPr>
            <w:r>
              <w:rPr>
                <w:color w:val="auto"/>
              </w:rPr>
              <w:t>Thank you,</w:t>
            </w:r>
          </w:p>
          <w:p w:rsidR="00221CB4" w:rsidRPr="00221CB4" w:rsidRDefault="00221CB4" w:rsidP="00221CB4">
            <w:pPr>
              <w:rPr>
                <w:color w:val="auto"/>
              </w:rPr>
            </w:pPr>
            <w:r>
              <w:rPr>
                <w:color w:val="auto"/>
              </w:rPr>
              <w:t xml:space="preserve">Team </w:t>
            </w:r>
            <w:proofErr w:type="spellStart"/>
            <w:r>
              <w:rPr>
                <w:color w:val="auto"/>
              </w:rPr>
              <w:t>swapy</w:t>
            </w:r>
            <w:proofErr w:type="spellEnd"/>
            <w:r>
              <w:rPr>
                <w:color w:val="auto"/>
              </w:rPr>
              <w:t>.</w:t>
            </w:r>
          </w:p>
          <w:p w:rsidR="00600D5B" w:rsidRPr="00600D5B" w:rsidRDefault="00600D5B" w:rsidP="00600D5B">
            <w:pPr>
              <w:rPr>
                <w:color w:val="auto"/>
              </w:rPr>
            </w:pPr>
          </w:p>
          <w:p w:rsidR="00600D5B" w:rsidRPr="00600D5B" w:rsidRDefault="00600D5B" w:rsidP="00600D5B">
            <w:pPr>
              <w:rPr>
                <w:color w:val="auto"/>
              </w:rPr>
            </w:pPr>
          </w:p>
          <w:p w:rsidR="00600D5B" w:rsidRDefault="00600D5B" w:rsidP="00600D5B"/>
          <w:p w:rsidR="00600D5B" w:rsidRDefault="00600D5B" w:rsidP="00600D5B"/>
          <w:p w:rsidR="005579C9" w:rsidRPr="00CF1A49" w:rsidRDefault="005579C9" w:rsidP="005579C9"/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EE3" w:rsidRDefault="00687EE3" w:rsidP="0068194B">
      <w:r>
        <w:separator/>
      </w:r>
    </w:p>
    <w:p w:rsidR="00687EE3" w:rsidRDefault="00687EE3"/>
    <w:p w:rsidR="00687EE3" w:rsidRDefault="00687EE3"/>
  </w:endnote>
  <w:endnote w:type="continuationSeparator" w:id="0">
    <w:p w:rsidR="00687EE3" w:rsidRDefault="00687EE3" w:rsidP="0068194B">
      <w:r>
        <w:continuationSeparator/>
      </w:r>
    </w:p>
    <w:p w:rsidR="00687EE3" w:rsidRDefault="00687EE3"/>
    <w:p w:rsidR="00687EE3" w:rsidRDefault="00687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C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EE3" w:rsidRDefault="00687EE3" w:rsidP="0068194B">
      <w:r>
        <w:separator/>
      </w:r>
    </w:p>
    <w:p w:rsidR="00687EE3" w:rsidRDefault="00687EE3"/>
    <w:p w:rsidR="00687EE3" w:rsidRDefault="00687EE3"/>
  </w:footnote>
  <w:footnote w:type="continuationSeparator" w:id="0">
    <w:p w:rsidR="00687EE3" w:rsidRDefault="00687EE3" w:rsidP="0068194B">
      <w:r>
        <w:continuationSeparator/>
      </w:r>
    </w:p>
    <w:p w:rsidR="00687EE3" w:rsidRDefault="00687EE3"/>
    <w:p w:rsidR="00687EE3" w:rsidRDefault="00687E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2B8BC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B9B1665"/>
    <w:multiLevelType w:val="hybridMultilevel"/>
    <w:tmpl w:val="C5387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5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CB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00D5B"/>
    <w:rsid w:val="0062312F"/>
    <w:rsid w:val="00625F2C"/>
    <w:rsid w:val="006618E9"/>
    <w:rsid w:val="00664399"/>
    <w:rsid w:val="0068194B"/>
    <w:rsid w:val="00687EE3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DA"/>
    <w:rsid w:val="00E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3C4A75B87041649F953B1372500222">
    <w:name w:val="E53C4A75B87041649F953B137250022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1CC8532B79C45A98C67DE1D6176FE95">
    <w:name w:val="51CC8532B79C45A98C67DE1D6176FE95"/>
  </w:style>
  <w:style w:type="paragraph" w:customStyle="1" w:styleId="5A5D564B46E348FA92078F90C0F4ED16">
    <w:name w:val="5A5D564B46E348FA92078F90C0F4ED16"/>
  </w:style>
  <w:style w:type="paragraph" w:customStyle="1" w:styleId="1A12D30D4EE24CE99B89C9BC7E1B7AC2">
    <w:name w:val="1A12D30D4EE24CE99B89C9BC7E1B7AC2"/>
  </w:style>
  <w:style w:type="paragraph" w:customStyle="1" w:styleId="F326CCEF73F542CB9F9FFAF198780891">
    <w:name w:val="F326CCEF73F542CB9F9FFAF198780891"/>
  </w:style>
  <w:style w:type="paragraph" w:customStyle="1" w:styleId="586331B6BEDD4E6B859F74C72243543F">
    <w:name w:val="586331B6BEDD4E6B859F74C72243543F"/>
  </w:style>
  <w:style w:type="paragraph" w:customStyle="1" w:styleId="750F109DC73746CDBE597A4D2BE1BD40">
    <w:name w:val="750F109DC73746CDBE597A4D2BE1BD40"/>
  </w:style>
  <w:style w:type="paragraph" w:customStyle="1" w:styleId="772196DAF1FF4AD89038C5C062919780">
    <w:name w:val="772196DAF1FF4AD89038C5C062919780"/>
  </w:style>
  <w:style w:type="paragraph" w:customStyle="1" w:styleId="5BD7F25E47C84550AC408F5301EC8C8B">
    <w:name w:val="5BD7F25E47C84550AC408F5301EC8C8B"/>
  </w:style>
  <w:style w:type="paragraph" w:customStyle="1" w:styleId="89368D6E657A447485394DEE4847485E">
    <w:name w:val="89368D6E657A447485394DEE4847485E"/>
  </w:style>
  <w:style w:type="paragraph" w:customStyle="1" w:styleId="EC39CA81FCCA4C418EAEB556F1E7307C">
    <w:name w:val="EC39CA81FCCA4C418EAEB556F1E7307C"/>
  </w:style>
  <w:style w:type="paragraph" w:customStyle="1" w:styleId="E401AD8035364E6EAEB652D8921D58B5">
    <w:name w:val="E401AD8035364E6EAEB652D8921D58B5"/>
  </w:style>
  <w:style w:type="paragraph" w:customStyle="1" w:styleId="1926E0E5338B471ABE236D2E4E28A693">
    <w:name w:val="1926E0E5338B471ABE236D2E4E28A693"/>
  </w:style>
  <w:style w:type="paragraph" w:customStyle="1" w:styleId="B30D761359214DFABE6F453D6DEAB2E2">
    <w:name w:val="B30D761359214DFABE6F453D6DEAB2E2"/>
  </w:style>
  <w:style w:type="paragraph" w:customStyle="1" w:styleId="01C4EED108F146929A1B12EC44ACCF4E">
    <w:name w:val="01C4EED108F146929A1B12EC44ACCF4E"/>
  </w:style>
  <w:style w:type="paragraph" w:customStyle="1" w:styleId="838B4D88C64043BC9684DD768B4BF7BF">
    <w:name w:val="838B4D88C64043BC9684DD768B4BF7BF"/>
  </w:style>
  <w:style w:type="paragraph" w:customStyle="1" w:styleId="C1183A03BD2548D281823D3B2A1F5681">
    <w:name w:val="C1183A03BD2548D281823D3B2A1F568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AAA49AC149F146A188D5C16B6D3B1DF8">
    <w:name w:val="AAA49AC149F146A188D5C16B6D3B1DF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C2215BCC2D144D5E846C68CAD642ACD7">
    <w:name w:val="C2215BCC2D144D5E846C68CAD642ACD7"/>
  </w:style>
  <w:style w:type="paragraph" w:customStyle="1" w:styleId="9ED25B61B235432897C5F446F659C861">
    <w:name w:val="9ED25B61B235432897C5F446F659C861"/>
  </w:style>
  <w:style w:type="paragraph" w:customStyle="1" w:styleId="6958C4DF55D34D1787897387775C9F04">
    <w:name w:val="6958C4DF55D34D1787897387775C9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2019-12-01T11:00:00Z</dcterms:created>
  <dcterms:modified xsi:type="dcterms:W3CDTF">2019-12-01T11:19:00Z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